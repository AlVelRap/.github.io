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Light" w:hAnsi="Bahnschrift Light"/>
          <w:color w:val="DDDDDD" w:themeColor="accent1"/>
          <w:sz w:val="24"/>
        </w:rPr>
        <w:id w:val="18909194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D4D7E" w:rsidRDefault="002D4D7E">
          <w:pPr>
            <w:pStyle w:val="Sinespaciado"/>
            <w:spacing w:before="1540" w:after="240"/>
            <w:jc w:val="center"/>
            <w:rPr>
              <w:color w:val="DDDDDD" w:themeColor="accent1"/>
            </w:rPr>
          </w:pPr>
        </w:p>
        <w:sdt>
          <w:sdtPr>
            <w:rPr>
              <w:rFonts w:ascii="OCR A Extended" w:eastAsia="MS Gothic" w:hAnsi="OCR A Extended" w:cstheme="majorBidi"/>
              <w:caps/>
              <w:color w:val="404040" w:themeColor="text1" w:themeTint="BF"/>
              <w:sz w:val="72"/>
              <w:szCs w:val="72"/>
            </w:rPr>
            <w:alias w:val="Título"/>
            <w:tag w:val=""/>
            <w:id w:val="1735040861"/>
            <w:placeholder>
              <w:docPart w:val="EFC95C56D74A4EAA8849A7C31EA442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DDDDDD" w:themeColor="accent1"/>
              <w:sz w:val="80"/>
              <w:szCs w:val="80"/>
            </w:rPr>
          </w:sdtEndPr>
          <w:sdtContent>
            <w:p w:rsidR="002D4D7E" w:rsidRPr="00F1161D" w:rsidRDefault="00DC6C75">
              <w:pPr>
                <w:pStyle w:val="Sinespaciado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="OCR A Extended" w:eastAsia="MS Gothic" w:hAnsi="OCR A Extended" w:cstheme="majorBidi"/>
                  <w:caps/>
                  <w:color w:val="DDDDDD" w:themeColor="accent1"/>
                  <w:sz w:val="80"/>
                  <w:szCs w:val="80"/>
                </w:rPr>
              </w:pPr>
              <w:r>
                <w:rPr>
                  <w:rFonts w:ascii="OCR A Extended" w:eastAsia="MS Gothic" w:hAnsi="OCR A Extended" w:cstheme="majorBidi"/>
                  <w:caps/>
                  <w:color w:val="404040" w:themeColor="text1" w:themeTint="BF"/>
                  <w:sz w:val="72"/>
                  <w:szCs w:val="72"/>
                </w:rPr>
                <w:t>BALSAMIQ</w:t>
              </w:r>
            </w:p>
          </w:sdtContent>
        </w:sdt>
        <w:sdt>
          <w:sdtPr>
            <w:rPr>
              <w:rFonts w:ascii="OCR A Extended" w:hAnsi="OCR A Extended"/>
              <w:color w:val="7F7F7F" w:themeColor="text2" w:themeTint="80"/>
              <w:sz w:val="28"/>
              <w:szCs w:val="28"/>
            </w:rPr>
            <w:alias w:val="Subtítulo"/>
            <w:tag w:val=""/>
            <w:id w:val="328029620"/>
            <w:placeholder>
              <w:docPart w:val="994F5444021D42FAA8BE1654A69003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7F7F7F" w:themeColor="text2" w:themeTint="80"/>
            </w:rPr>
          </w:sdtEndPr>
          <w:sdtContent>
            <w:p w:rsidR="002D4D7E" w:rsidRPr="00DC6C75" w:rsidRDefault="00DC6C75">
              <w:pPr>
                <w:pStyle w:val="Sinespaciado"/>
                <w:jc w:val="center"/>
                <w:rPr>
                  <w:rFonts w:ascii="OCR A Extended" w:hAnsi="OCR A Extended"/>
                  <w:color w:val="7F7F7F" w:themeColor="text2" w:themeTint="80"/>
                  <w:sz w:val="28"/>
                  <w:szCs w:val="28"/>
                </w:rPr>
              </w:pPr>
              <w:r w:rsidRPr="00DC6C75">
                <w:rPr>
                  <w:rFonts w:ascii="OCR A Extended" w:hAnsi="OCR A Extended"/>
                  <w:color w:val="7F7F7F" w:themeColor="text2" w:themeTint="80"/>
                  <w:sz w:val="28"/>
                  <w:szCs w:val="28"/>
                </w:rPr>
                <w:t>TEMA 1</w:t>
              </w:r>
            </w:p>
          </w:sdtContent>
        </w:sdt>
        <w:p w:rsidR="002D4D7E" w:rsidRDefault="002D4D7E">
          <w:pPr>
            <w:pStyle w:val="Sinespaciado"/>
            <w:spacing w:before="480"/>
            <w:jc w:val="center"/>
            <w:rPr>
              <w:color w:val="DDDDDD" w:themeColor="accent1"/>
            </w:rPr>
          </w:pPr>
          <w:r>
            <w:rPr>
              <w:noProof/>
              <w:color w:val="DDDDDD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F41CDA" wp14:editId="5B03A4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Autor: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Alberto Velázquez Rapado</w:t>
                                </w:r>
                              </w:p>
                              <w:p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Asignatura: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Diseño de Interfaces</w:t>
                                </w:r>
                              </w:p>
                              <w:p w:rsidR="002D4D7E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Curso: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2º DAW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41C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Autor: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Alberto Velázquez Rapado</w:t>
                          </w:r>
                        </w:p>
                        <w:p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Asignatura: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Diseño de Interfaces</w:t>
                          </w:r>
                        </w:p>
                        <w:p w:rsidR="002D4D7E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Curso: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2º DAW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D4D7E" w:rsidRDefault="002D4D7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519927956"/>
        <w:docPartObj>
          <w:docPartGallery w:val="Table of Contents"/>
          <w:docPartUnique/>
        </w:docPartObj>
      </w:sdtPr>
      <w:sdtEndPr>
        <w:rPr>
          <w:rFonts w:ascii="Bahnschrift Light" w:hAnsi="Bahnschrift Light"/>
          <w:sz w:val="24"/>
        </w:rPr>
      </w:sdtEndPr>
      <w:sdtContent>
        <w:p w:rsidR="002D4D7E" w:rsidRDefault="002D4D7E">
          <w:pPr>
            <w:pStyle w:val="TtuloTDC"/>
          </w:pPr>
          <w:r>
            <w:t>Contenido</w:t>
          </w:r>
        </w:p>
        <w:p w:rsidR="00DC6C75" w:rsidRDefault="0085722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55343" w:history="1">
            <w:r w:rsidR="00DC6C75" w:rsidRPr="00082CBC">
              <w:rPr>
                <w:rStyle w:val="Hipervnculo"/>
                <w:noProof/>
              </w:rPr>
              <w:t>Componentes</w:t>
            </w:r>
            <w:r w:rsidR="00DC6C75">
              <w:rPr>
                <w:noProof/>
                <w:webHidden/>
              </w:rPr>
              <w:tab/>
            </w:r>
            <w:r w:rsidR="00DC6C75">
              <w:rPr>
                <w:noProof/>
                <w:webHidden/>
              </w:rPr>
              <w:fldChar w:fldCharType="begin"/>
            </w:r>
            <w:r w:rsidR="00DC6C75">
              <w:rPr>
                <w:noProof/>
                <w:webHidden/>
              </w:rPr>
              <w:instrText xml:space="preserve"> PAGEREF _Toc116055343 \h </w:instrText>
            </w:r>
            <w:r w:rsidR="00DC6C75">
              <w:rPr>
                <w:noProof/>
                <w:webHidden/>
              </w:rPr>
            </w:r>
            <w:r w:rsidR="00DC6C75">
              <w:rPr>
                <w:noProof/>
                <w:webHidden/>
              </w:rPr>
              <w:fldChar w:fldCharType="separate"/>
            </w:r>
            <w:r w:rsidR="00EB1D07">
              <w:rPr>
                <w:noProof/>
                <w:webHidden/>
              </w:rPr>
              <w:t>2</w:t>
            </w:r>
            <w:r w:rsidR="00DC6C75">
              <w:rPr>
                <w:noProof/>
                <w:webHidden/>
              </w:rPr>
              <w:fldChar w:fldCharType="end"/>
            </w:r>
          </w:hyperlink>
        </w:p>
        <w:p w:rsidR="002D4D7E" w:rsidRDefault="00857223">
          <w:r>
            <w:rPr>
              <w:b/>
              <w:bCs/>
              <w:noProof/>
            </w:rPr>
            <w:fldChar w:fldCharType="end"/>
          </w:r>
        </w:p>
      </w:sdtContent>
    </w:sdt>
    <w:p w:rsidR="002D4D7E" w:rsidRDefault="002D4D7E">
      <w:bookmarkStart w:id="0" w:name="_GoBack"/>
      <w:bookmarkEnd w:id="0"/>
      <w:r>
        <w:br w:type="page"/>
      </w:r>
    </w:p>
    <w:p w:rsidR="00DC6C75" w:rsidRDefault="00DC6C75" w:rsidP="00573D88"/>
    <w:p w:rsidR="00DC6C75" w:rsidRDefault="00DC6C75" w:rsidP="00DC6C75">
      <w:pPr>
        <w:pStyle w:val="Ttulo1"/>
      </w:pPr>
      <w:bookmarkStart w:id="1" w:name="_Toc116055343"/>
      <w:r>
        <w:t>Componentes</w:t>
      </w:r>
      <w:bookmarkEnd w:id="1"/>
    </w:p>
    <w:p w:rsidR="00DC6C75" w:rsidRDefault="00DC6C75" w:rsidP="00573D88">
      <w:r>
        <w:t xml:space="preserve">Componentes diseñados en </w:t>
      </w:r>
      <w:proofErr w:type="spellStart"/>
      <w:r>
        <w:t>Balsamiq</w:t>
      </w:r>
      <w:proofErr w:type="spellEnd"/>
    </w:p>
    <w:p w:rsidR="00DC6C75" w:rsidRDefault="00DC6C75" w:rsidP="00573D88"/>
    <w:p w:rsidR="002D4D7E" w:rsidRPr="00573D88" w:rsidRDefault="00DC6C75" w:rsidP="00573D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534.55pt">
            <v:imagedata r:id="rId9" o:title="componentes basicos"/>
          </v:shape>
        </w:pict>
      </w:r>
    </w:p>
    <w:sectPr w:rsidR="002D4D7E" w:rsidRPr="00573D88" w:rsidSect="002D4D7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223" w:rsidRDefault="00857223" w:rsidP="002D4D7E">
      <w:pPr>
        <w:spacing w:after="0" w:line="240" w:lineRule="auto"/>
      </w:pPr>
      <w:r>
        <w:separator/>
      </w:r>
    </w:p>
  </w:endnote>
  <w:endnote w:type="continuationSeparator" w:id="0">
    <w:p w:rsidR="00857223" w:rsidRDefault="00857223" w:rsidP="002D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7E" w:rsidRPr="004D40AF" w:rsidRDefault="002D4D7E">
    <w:pPr>
      <w:tabs>
        <w:tab w:val="center" w:pos="4550"/>
        <w:tab w:val="left" w:pos="5818"/>
      </w:tabs>
      <w:ind w:right="260"/>
      <w:jc w:val="right"/>
      <w:rPr>
        <w:rFonts w:ascii="OCR A Extended" w:hAnsi="OCR A Extended"/>
        <w:color w:val="000000" w:themeColor="text2" w:themeShade="80"/>
        <w:szCs w:val="24"/>
      </w:rPr>
    </w:pPr>
    <w:r w:rsidRPr="004D40AF">
      <w:rPr>
        <w:rFonts w:ascii="OCR A Extended" w:hAnsi="OCR A Extended"/>
        <w:color w:val="666666" w:themeColor="text2" w:themeTint="99"/>
        <w:spacing w:val="60"/>
        <w:szCs w:val="24"/>
      </w:rPr>
      <w:t>Página</w:t>
    </w:r>
    <w:r w:rsidRPr="004D40AF">
      <w:rPr>
        <w:rFonts w:ascii="OCR A Extended" w:hAnsi="OCR A Extended"/>
        <w:color w:val="666666" w:themeColor="text2" w:themeTint="99"/>
        <w:szCs w:val="24"/>
      </w:rPr>
      <w:t xml:space="preserve">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PAGE 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EB1D07">
      <w:rPr>
        <w:rFonts w:ascii="OCR A Extended" w:hAnsi="OCR A Extended"/>
        <w:noProof/>
        <w:color w:val="000000" w:themeColor="text2" w:themeShade="BF"/>
        <w:szCs w:val="24"/>
      </w:rPr>
      <w:t>1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  <w:r w:rsidRPr="004D40AF">
      <w:rPr>
        <w:rFonts w:ascii="OCR A Extended" w:hAnsi="OCR A Extended"/>
        <w:color w:val="000000" w:themeColor="text2" w:themeShade="BF"/>
        <w:szCs w:val="24"/>
      </w:rPr>
      <w:t xml:space="preserve"> |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NUMPAGES  \* Arabic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EB1D07">
      <w:rPr>
        <w:rFonts w:ascii="OCR A Extended" w:hAnsi="OCR A Extended"/>
        <w:noProof/>
        <w:color w:val="000000" w:themeColor="text2" w:themeShade="BF"/>
        <w:szCs w:val="24"/>
      </w:rPr>
      <w:t>2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</w:p>
  <w:p w:rsidR="002D4D7E" w:rsidRDefault="002D4D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223" w:rsidRDefault="00857223" w:rsidP="002D4D7E">
      <w:pPr>
        <w:spacing w:after="0" w:line="240" w:lineRule="auto"/>
      </w:pPr>
      <w:r>
        <w:separator/>
      </w:r>
    </w:p>
  </w:footnote>
  <w:footnote w:type="continuationSeparator" w:id="0">
    <w:p w:rsidR="00857223" w:rsidRDefault="00857223" w:rsidP="002D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D7E" w:rsidRPr="004D40AF" w:rsidRDefault="002D4D7E" w:rsidP="002D4D7E">
    <w:pPr>
      <w:spacing w:line="264" w:lineRule="auto"/>
      <w:rPr>
        <w:rFonts w:ascii="OCR A Extended" w:hAnsi="OCR A Extended"/>
        <w:color w:val="404040" w:themeColor="text1" w:themeTint="BF"/>
      </w:rPr>
    </w:pPr>
    <w:r w:rsidRPr="004D40AF">
      <w:rPr>
        <w:rFonts w:ascii="OCR A Extended" w:hAnsi="OCR A Extended"/>
        <w:color w:val="404040" w:themeColor="text1" w:themeTint="BF"/>
        <w:sz w:val="20"/>
        <w:szCs w:val="20"/>
      </w:rPr>
      <w:t>Alberto Velázquez Rapado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  <w:t xml:space="preserve">        </w:t>
    </w:r>
    <w:r w:rsidR="004D40AF">
      <w:rPr>
        <w:rFonts w:ascii="OCR A Extended" w:hAnsi="OCR A Extended"/>
        <w:color w:val="404040" w:themeColor="text1" w:themeTint="BF"/>
        <w:sz w:val="20"/>
        <w:szCs w:val="20"/>
      </w:rPr>
      <w:t xml:space="preserve"> 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>Diseño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2D0F"/>
    <w:multiLevelType w:val="hybridMultilevel"/>
    <w:tmpl w:val="ACF23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C49E1"/>
    <w:multiLevelType w:val="hybridMultilevel"/>
    <w:tmpl w:val="228818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999"/>
    <w:multiLevelType w:val="hybridMultilevel"/>
    <w:tmpl w:val="7D3283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75"/>
    <w:rsid w:val="002D4D7E"/>
    <w:rsid w:val="003D5587"/>
    <w:rsid w:val="00457AB7"/>
    <w:rsid w:val="004D40AF"/>
    <w:rsid w:val="00573D88"/>
    <w:rsid w:val="006700A5"/>
    <w:rsid w:val="007464DD"/>
    <w:rsid w:val="00857223"/>
    <w:rsid w:val="00933A31"/>
    <w:rsid w:val="009C74E6"/>
    <w:rsid w:val="00CD51E2"/>
    <w:rsid w:val="00D43896"/>
    <w:rsid w:val="00DC6C75"/>
    <w:rsid w:val="00EB1D07"/>
    <w:rsid w:val="00F1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C0D59"/>
  <w15:chartTrackingRefBased/>
  <w15:docId w15:val="{35C48052-7C40-4419-B3F0-3329AB8E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587"/>
    <w:rPr>
      <w:rFonts w:ascii="Bahnschrift Light" w:hAnsi="Bahnschrift Ligh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D40AF"/>
    <w:pPr>
      <w:keepNext/>
      <w:keepLines/>
      <w:pBdr>
        <w:bottom w:val="single" w:sz="4" w:space="1" w:color="auto"/>
      </w:pBdr>
      <w:spacing w:before="320" w:after="40"/>
      <w:outlineLvl w:val="0"/>
    </w:pPr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40AF"/>
    <w:pPr>
      <w:keepNext/>
      <w:keepLines/>
      <w:spacing w:before="120" w:after="0"/>
      <w:outlineLvl w:val="1"/>
    </w:pPr>
    <w:rPr>
      <w:rFonts w:ascii="OCR A Extended" w:eastAsiaTheme="majorEastAsia" w:hAnsi="OCR A Extended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74E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4E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4E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4E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4E6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4E6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4E6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74E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D4D7E"/>
  </w:style>
  <w:style w:type="character" w:customStyle="1" w:styleId="markedcontent">
    <w:name w:val="markedcontent"/>
    <w:basedOn w:val="Fuentedeprrafopredeter"/>
    <w:rsid w:val="002D4D7E"/>
  </w:style>
  <w:style w:type="paragraph" w:styleId="Encabezado">
    <w:name w:val="header"/>
    <w:basedOn w:val="Normal"/>
    <w:link w:val="Encabezado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D7E"/>
  </w:style>
  <w:style w:type="paragraph" w:styleId="Piedepgina">
    <w:name w:val="footer"/>
    <w:basedOn w:val="Normal"/>
    <w:link w:val="Piedepgina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D7E"/>
  </w:style>
  <w:style w:type="character" w:customStyle="1" w:styleId="Ttulo1Car">
    <w:name w:val="Título 1 Car"/>
    <w:basedOn w:val="Fuentedeprrafopredeter"/>
    <w:link w:val="Ttulo1"/>
    <w:uiPriority w:val="9"/>
    <w:rsid w:val="004D40AF"/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C74E6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D40AF"/>
    <w:rPr>
      <w:rFonts w:ascii="OCR A Extended" w:eastAsiaTheme="majorEastAsia" w:hAnsi="OCR A Extended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74E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4E6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4E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4E6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4E6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4E6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74E6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C74E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C74E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4E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4E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C74E6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C74E6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9C74E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4E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4E6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C74E6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C74E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C74E6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C74E6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9C74E6"/>
    <w:rPr>
      <w:b/>
      <w:bCs/>
      <w:smallCaps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DC6C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6C75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\Documents\Plantillas%20personalizadas%20de%20Office\Plantilla%20DA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C95C56D74A4EAA8849A7C31EA44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2EAE-F3B5-4713-8EF6-67B3D4E2E8EB}"/>
      </w:docPartPr>
      <w:docPartBody>
        <w:p w:rsidR="00000000" w:rsidRDefault="001D3B5F">
          <w:pPr>
            <w:pStyle w:val="EFC95C56D74A4EAA8849A7C31EA4422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94F5444021D42FAA8BE1654A6900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B7767-7392-42C4-A9F7-B5FB12BBFE85}"/>
      </w:docPartPr>
      <w:docPartBody>
        <w:p w:rsidR="00000000" w:rsidRDefault="001D3B5F">
          <w:pPr>
            <w:pStyle w:val="994F5444021D42FAA8BE1654A69003BE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5F"/>
    <w:rsid w:val="001D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C95C56D74A4EAA8849A7C31EA44225">
    <w:name w:val="EFC95C56D74A4EAA8849A7C31EA44225"/>
  </w:style>
  <w:style w:type="paragraph" w:customStyle="1" w:styleId="994F5444021D42FAA8BE1654A69003BE">
    <w:name w:val="994F5444021D42FAA8BE1654A6900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97F3A7-8EFE-493A-A97D-75350046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DAW.dotx</Template>
  <TotalTime>5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BALSAMIQ</vt:lpstr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BALSAMIQ</dc:title>
  <dc:subject>TEMA 1</dc:subject>
  <dc:creator>DAW</dc:creator>
  <cp:keywords/>
  <dc:description/>
  <cp:lastModifiedBy>DAW</cp:lastModifiedBy>
  <cp:revision>3</cp:revision>
  <cp:lastPrinted>2022-10-07T15:16:00Z</cp:lastPrinted>
  <dcterms:created xsi:type="dcterms:W3CDTF">2022-10-07T15:13:00Z</dcterms:created>
  <dcterms:modified xsi:type="dcterms:W3CDTF">2022-10-07T15:18:00Z</dcterms:modified>
</cp:coreProperties>
</file>